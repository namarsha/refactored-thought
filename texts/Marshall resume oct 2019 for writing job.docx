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710"/>
        <w:gridCol w:w="450"/>
        <w:gridCol w:w="3600"/>
        <w:gridCol w:w="2880"/>
      </w:tblGrid>
      <w:tr w:rsidR="004B4147" w:rsidRPr="004B4147" w14:paraId="5B77E647" w14:textId="77777777" w:rsidTr="00874A55">
        <w:tc>
          <w:tcPr>
            <w:tcW w:w="2160" w:type="dxa"/>
            <w:gridSpan w:val="2"/>
          </w:tcPr>
          <w:bookmarkStart w:id="0" w:name="_GoBack"/>
          <w:bookmarkEnd w:id="0"/>
          <w:p w14:paraId="589AC68B" w14:textId="77777777"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7CBE21CB" wp14:editId="2523735E">
                      <wp:extent cx="1200150" cy="772886"/>
                      <wp:effectExtent l="0" t="0" r="0" b="190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4D3053C" w14:textId="77777777" w:rsidR="004B4147" w:rsidRDefault="000C6618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N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DC8F920" w14:textId="77777777" w:rsidR="004B4147" w:rsidRDefault="000C6618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MM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BE21CB" id="Group 130" o:spid="_x0000_s1026" style="width:94.5pt;height:60.85pt;mso-position-horizontal-relative:char;mso-position-vertical-relative:line" coordorigin="-476,-190" coordsize="12001,76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&#13;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b/vyAAAAN8AAAAPAAAAZHJzL2Rvd25yZXYueG1sRI9Pa8JA&#13;&#10;FMTvBb/D8oTe6sZCpY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CHgb/vyAAAAN8A&#13;&#10;AAAPAAAAAAAAAAAAAAAAAAcCAABkcnMvZG93bnJldi54bWxQSwUGAAAAAAMAAwC3AAAA/AIAAAAA&#13;&#10;" filled="f" stroked="f">
                        <v:textbox inset="0,0,0,0">
                          <w:txbxContent>
                            <w:p w14:paraId="34D3053C" w14:textId="77777777" w:rsidR="004B4147" w:rsidRDefault="000C6618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N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" filled="f" stroked="f">
                        <v:textbox inset="0,0,0,0">
                          <w:txbxContent>
                            <w:p w14:paraId="2DC8F920" w14:textId="77777777" w:rsidR="004B4147" w:rsidRDefault="000C6618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MM</w:t>
                              </w:r>
                            </w:p>
                          </w:txbxContent>
                        </v:textbox>
                      </v:shape>
                      <v:line id="Straight Connector 7" o:spid="_x0000_s1029" style="position:absolute;rotation:15;visibility:visible;mso-wrap-style:square" from="5614,891" to="5614,7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&#13;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14:paraId="44BFAA1F" w14:textId="77777777" w:rsidR="004B4147" w:rsidRDefault="000C6618" w:rsidP="004B4147">
            <w:pPr>
              <w:pStyle w:val="Title"/>
            </w:pPr>
            <w:r>
              <w:t>Nicholas</w:t>
            </w:r>
          </w:p>
          <w:p w14:paraId="07EE491F" w14:textId="77777777" w:rsidR="004B4147" w:rsidRPr="004B4147" w:rsidRDefault="000C6618" w:rsidP="00A21AF8">
            <w:pPr>
              <w:pStyle w:val="Subtitle"/>
            </w:pPr>
            <w:r>
              <w:t>Marshall</w:t>
            </w:r>
          </w:p>
        </w:tc>
      </w:tr>
      <w:tr w:rsidR="00A21AF8" w:rsidRPr="004B4147" w14:paraId="5B82EF68" w14:textId="77777777" w:rsidTr="00874A55">
        <w:tc>
          <w:tcPr>
            <w:tcW w:w="2160" w:type="dxa"/>
            <w:gridSpan w:val="2"/>
          </w:tcPr>
          <w:p w14:paraId="21CA1E97" w14:textId="77777777"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14:paraId="620456CD" w14:textId="77777777" w:rsidR="00A21AF8" w:rsidRPr="004B4147" w:rsidRDefault="000C6618" w:rsidP="00A21AF8">
            <w:pPr>
              <w:pStyle w:val="Jobtitle"/>
            </w:pPr>
            <w:r>
              <w:t>Writer, Editor</w:t>
            </w:r>
            <w:r w:rsidR="00A14F71">
              <w:t>, Researcher</w:t>
            </w:r>
          </w:p>
        </w:tc>
      </w:tr>
      <w:tr w:rsidR="007772B1" w:rsidRPr="004B4147" w14:paraId="1D1FD150" w14:textId="77777777" w:rsidTr="00874A55">
        <w:trPr>
          <w:trHeight w:val="720"/>
        </w:trPr>
        <w:tc>
          <w:tcPr>
            <w:tcW w:w="2160" w:type="dxa"/>
            <w:gridSpan w:val="2"/>
          </w:tcPr>
          <w:p w14:paraId="49274910" w14:textId="77777777" w:rsidR="007772B1" w:rsidRPr="004B4147" w:rsidRDefault="007772B1" w:rsidP="00A21AF8"/>
        </w:tc>
        <w:tc>
          <w:tcPr>
            <w:tcW w:w="8640" w:type="dxa"/>
            <w:gridSpan w:val="4"/>
          </w:tcPr>
          <w:p w14:paraId="032AD451" w14:textId="77777777" w:rsidR="007772B1" w:rsidRDefault="007772B1" w:rsidP="00A21AF8">
            <w:pPr>
              <w:pStyle w:val="Jobtitle"/>
            </w:pPr>
          </w:p>
        </w:tc>
      </w:tr>
      <w:tr w:rsidR="00BF0DAF" w:rsidRPr="00997E86" w14:paraId="69FFFB15" w14:textId="77777777" w:rsidTr="00874A55">
        <w:tc>
          <w:tcPr>
            <w:tcW w:w="540" w:type="dxa"/>
            <w:vAlign w:val="center"/>
          </w:tcPr>
          <w:p w14:paraId="68ADB225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C0D921F" wp14:editId="0FAB9937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4C5CC9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&#13;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&#13;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">
                        <v:imagedata r:id="rId13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6A981C3E" w14:textId="77777777" w:rsidR="00BF0DAF" w:rsidRPr="000C6618" w:rsidRDefault="000C6618" w:rsidP="00BF0DAF">
            <w:pPr>
              <w:pStyle w:val="Contact"/>
              <w:rPr>
                <w:sz w:val="21"/>
                <w:szCs w:val="21"/>
              </w:rPr>
            </w:pPr>
            <w:r w:rsidRPr="000C6618">
              <w:rPr>
                <w:sz w:val="21"/>
                <w:szCs w:val="21"/>
              </w:rPr>
              <w:t>979-587-7903</w:t>
            </w:r>
          </w:p>
        </w:tc>
        <w:tc>
          <w:tcPr>
            <w:tcW w:w="450" w:type="dxa"/>
          </w:tcPr>
          <w:p w14:paraId="68805874" w14:textId="77777777" w:rsidR="00BF0DAF" w:rsidRPr="00997E86" w:rsidRDefault="00BF0DAF" w:rsidP="00BF0DAF"/>
        </w:tc>
        <w:tc>
          <w:tcPr>
            <w:tcW w:w="6480" w:type="dxa"/>
            <w:gridSpan w:val="2"/>
            <w:vMerge w:val="restart"/>
          </w:tcPr>
          <w:p w14:paraId="1ECE437E" w14:textId="354A7840" w:rsidR="00325131" w:rsidRPr="00325131" w:rsidRDefault="00DD7132" w:rsidP="00325131">
            <w:pPr>
              <w:pStyle w:val="Heading1"/>
              <w:rPr>
                <w:rFonts w:cs="Times New Roman (Headings CS)"/>
                <w:sz w:val="24"/>
              </w:rPr>
            </w:pPr>
            <w:r w:rsidRPr="00325131">
              <w:rPr>
                <w:rFonts w:cs="Times New Roman (Headings CS)"/>
                <w:sz w:val="24"/>
              </w:rPr>
              <w:t xml:space="preserve">Ten </w:t>
            </w:r>
            <w:r w:rsidR="00325131" w:rsidRPr="00325131">
              <w:rPr>
                <w:rFonts w:cs="Times New Roman (Headings CS)"/>
                <w:sz w:val="24"/>
              </w:rPr>
              <w:t>Quick Facts About Nick</w:t>
            </w:r>
          </w:p>
        </w:tc>
      </w:tr>
      <w:tr w:rsidR="00BF0DAF" w:rsidRPr="00997E86" w14:paraId="43606BBB" w14:textId="77777777" w:rsidTr="00874A55">
        <w:tc>
          <w:tcPr>
            <w:tcW w:w="540" w:type="dxa"/>
            <w:vAlign w:val="center"/>
          </w:tcPr>
          <w:p w14:paraId="1C504B51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5218050" wp14:editId="314452C8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876C21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&#13;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&#13;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">
                        <v:imagedata r:id="rId16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4F663179" w14:textId="77777777" w:rsidR="00BF0DAF" w:rsidRPr="000C6618" w:rsidRDefault="000C6618" w:rsidP="00BF0DAF">
            <w:pPr>
              <w:pStyle w:val="Contact"/>
              <w:rPr>
                <w:sz w:val="21"/>
                <w:szCs w:val="21"/>
              </w:rPr>
            </w:pPr>
            <w:r w:rsidRPr="000C6618">
              <w:rPr>
                <w:sz w:val="21"/>
                <w:szCs w:val="21"/>
              </w:rPr>
              <w:t>nicholas.a.marshall@gmail.com</w:t>
            </w:r>
          </w:p>
        </w:tc>
        <w:tc>
          <w:tcPr>
            <w:tcW w:w="450" w:type="dxa"/>
          </w:tcPr>
          <w:p w14:paraId="1E84E100" w14:textId="77777777" w:rsidR="00BF0DAF" w:rsidRPr="00997E86" w:rsidRDefault="00BF0DAF" w:rsidP="00BF0DAF"/>
        </w:tc>
        <w:tc>
          <w:tcPr>
            <w:tcW w:w="6480" w:type="dxa"/>
            <w:gridSpan w:val="2"/>
            <w:vMerge/>
          </w:tcPr>
          <w:p w14:paraId="6AB88202" w14:textId="77777777" w:rsidR="00BF0DAF" w:rsidRPr="00997E86" w:rsidRDefault="00BF0DAF" w:rsidP="00BF0DAF"/>
        </w:tc>
      </w:tr>
      <w:tr w:rsidR="00CD2FD2" w:rsidRPr="00CD2FD2" w14:paraId="5761874F" w14:textId="77777777" w:rsidTr="00874A55">
        <w:trPr>
          <w:trHeight w:val="432"/>
        </w:trPr>
        <w:tc>
          <w:tcPr>
            <w:tcW w:w="540" w:type="dxa"/>
            <w:vAlign w:val="center"/>
          </w:tcPr>
          <w:p w14:paraId="6511B913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252894B4" wp14:editId="20DD9343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BF3126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&#13;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&#13;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">
                        <v:imagedata r:id="rId19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73F60D6D" w14:textId="77777777" w:rsidR="00CD2FD2" w:rsidRPr="000C6618" w:rsidRDefault="000C6618" w:rsidP="00CD2FD2">
            <w:pPr>
              <w:pStyle w:val="Contact"/>
              <w:rPr>
                <w:sz w:val="21"/>
                <w:szCs w:val="21"/>
              </w:rPr>
            </w:pPr>
            <w:r w:rsidRPr="000C6618">
              <w:rPr>
                <w:sz w:val="21"/>
                <w:szCs w:val="21"/>
              </w:rPr>
              <w:t>South Orange, NJ</w:t>
            </w:r>
          </w:p>
        </w:tc>
        <w:tc>
          <w:tcPr>
            <w:tcW w:w="450" w:type="dxa"/>
          </w:tcPr>
          <w:p w14:paraId="416E14A5" w14:textId="77777777" w:rsidR="00CD2FD2" w:rsidRPr="00874A55" w:rsidRDefault="00CD2FD2" w:rsidP="00CD2FD2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35A1AB9A" w14:textId="3B877BED" w:rsidR="002D68A6" w:rsidRPr="00DD7132" w:rsidRDefault="002D68A6" w:rsidP="00DD7132">
            <w:pPr>
              <w:pStyle w:val="personalqualities"/>
            </w:pPr>
            <w:r w:rsidRPr="002D68A6">
              <w:t>Obsessed with language</w:t>
            </w:r>
            <w:r w:rsidR="00DD7132">
              <w:t xml:space="preserve"> and grammar</w:t>
            </w:r>
            <w:r w:rsidRPr="002D68A6">
              <w:t xml:space="preserve"> </w:t>
            </w:r>
          </w:p>
          <w:p w14:paraId="1C6BCCBC" w14:textId="79AE230F" w:rsidR="00DD7132" w:rsidRPr="00DD7132" w:rsidRDefault="00DD7132" w:rsidP="00DD7132">
            <w:pPr>
              <w:pStyle w:val="personalqualities"/>
            </w:pPr>
            <w:r w:rsidRPr="00DD7132">
              <w:t>Style guides are my bedside reading.</w:t>
            </w:r>
          </w:p>
          <w:p w14:paraId="1EA6B2EF" w14:textId="586632A6" w:rsidR="001C337A" w:rsidRPr="00DD7132" w:rsidRDefault="002D68A6" w:rsidP="00DD7132">
            <w:pPr>
              <w:pStyle w:val="personalqualities"/>
            </w:pPr>
            <w:r w:rsidRPr="002D68A6">
              <w:t>Curious about everything.</w:t>
            </w:r>
            <w:r w:rsidR="00DD7132">
              <w:t xml:space="preserve"> Literally,</w:t>
            </w:r>
            <w:r w:rsidR="00DD7132" w:rsidRPr="00DD7132">
              <w:t xml:space="preserve"> </w:t>
            </w:r>
            <w:r w:rsidR="00DD7132">
              <w:t>e</w:t>
            </w:r>
            <w:r w:rsidR="00DD7132" w:rsidRPr="00DD7132">
              <w:t>verything.</w:t>
            </w:r>
            <w:r w:rsidRPr="002D68A6">
              <w:t xml:space="preserve"> </w:t>
            </w:r>
          </w:p>
          <w:p w14:paraId="452E82E8" w14:textId="75430220" w:rsidR="00DD7132" w:rsidRPr="00DD7132" w:rsidRDefault="00DD7132" w:rsidP="00DD7132">
            <w:pPr>
              <w:pStyle w:val="personalqualities"/>
            </w:pPr>
            <w:r w:rsidRPr="00DD7132">
              <w:t>Can-Do, Team Player.</w:t>
            </w:r>
          </w:p>
          <w:p w14:paraId="14E2BE7A" w14:textId="6F9A9A39" w:rsidR="001C337A" w:rsidRPr="00DD7132" w:rsidRDefault="001C337A" w:rsidP="00DD7132">
            <w:pPr>
              <w:pStyle w:val="personalqualities"/>
            </w:pPr>
            <w:r w:rsidRPr="00DD7132">
              <w:t>Always improving</w:t>
            </w:r>
            <w:r w:rsidR="00A33856">
              <w:t>.</w:t>
            </w:r>
          </w:p>
          <w:p w14:paraId="371AD622" w14:textId="23D15592" w:rsidR="00CD2FD2" w:rsidRPr="00DD7132" w:rsidRDefault="001C337A" w:rsidP="00DD7132">
            <w:pPr>
              <w:pStyle w:val="personalqualities"/>
            </w:pPr>
            <w:r w:rsidRPr="00DD7132">
              <w:t>Driven by the desire to help.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12A0BF88" w14:textId="77777777" w:rsidR="00CD2FD2" w:rsidRDefault="00DD7132" w:rsidP="00DD7132">
            <w:pPr>
              <w:pStyle w:val="personalqualities"/>
            </w:pPr>
            <w:r w:rsidRPr="00896464">
              <w:t>Allergic to misinformation.</w:t>
            </w:r>
          </w:p>
          <w:p w14:paraId="63C15057" w14:textId="0A340368" w:rsidR="00DD7132" w:rsidRDefault="00DD7132" w:rsidP="00DD7132">
            <w:pPr>
              <w:pStyle w:val="personalqualities"/>
            </w:pPr>
            <w:r>
              <w:t>INTP</w:t>
            </w:r>
          </w:p>
          <w:p w14:paraId="1FC7E427" w14:textId="77777777" w:rsidR="00DD7132" w:rsidRDefault="00325131" w:rsidP="00DD7132">
            <w:pPr>
              <w:pStyle w:val="personalqualities"/>
            </w:pPr>
            <w:r>
              <w:t>Capable of seeing multiple perspectives.</w:t>
            </w:r>
          </w:p>
          <w:p w14:paraId="1B95A82D" w14:textId="23ADEC44" w:rsidR="00A33856" w:rsidRPr="00DD7132" w:rsidRDefault="00325131" w:rsidP="00A33856">
            <w:pPr>
              <w:pStyle w:val="personalqualities"/>
            </w:pPr>
            <w:r>
              <w:t>Methodical.</w:t>
            </w:r>
          </w:p>
        </w:tc>
      </w:tr>
      <w:tr w:rsidR="00CD2FD2" w:rsidRPr="00997E86" w14:paraId="150CDEE0" w14:textId="77777777" w:rsidTr="00874A55">
        <w:tc>
          <w:tcPr>
            <w:tcW w:w="540" w:type="dxa"/>
            <w:vAlign w:val="center"/>
          </w:tcPr>
          <w:p w14:paraId="5390CE0B" w14:textId="77777777" w:rsidR="00CD2FD2" w:rsidRPr="00621B5C" w:rsidRDefault="000C6618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6F672AF5" wp14:editId="63E7ECFE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4E21B2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&#13;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&#13;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">
                        <v:imagedata r:id="rId22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753D6EDC" w14:textId="77777777" w:rsidR="000C6618" w:rsidRPr="000C6618" w:rsidRDefault="000C6618" w:rsidP="000C6618">
            <w:pPr>
              <w:pStyle w:val="Contact"/>
              <w:rPr>
                <w:sz w:val="21"/>
                <w:szCs w:val="21"/>
              </w:rPr>
            </w:pPr>
            <w:r w:rsidRPr="000C6618">
              <w:rPr>
                <w:sz w:val="21"/>
                <w:szCs w:val="21"/>
              </w:rPr>
              <w:t>nicholas-marshall012</w:t>
            </w:r>
          </w:p>
          <w:p w14:paraId="50D2D938" w14:textId="77777777" w:rsidR="00CD2FD2" w:rsidRPr="000C6618" w:rsidRDefault="00CD2FD2" w:rsidP="00CD2FD2">
            <w:pPr>
              <w:pStyle w:val="Contact"/>
              <w:rPr>
                <w:sz w:val="21"/>
                <w:szCs w:val="21"/>
              </w:rPr>
            </w:pPr>
          </w:p>
        </w:tc>
        <w:tc>
          <w:tcPr>
            <w:tcW w:w="450" w:type="dxa"/>
          </w:tcPr>
          <w:p w14:paraId="43E41761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2061BC82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608979A7" w14:textId="77777777" w:rsidR="00CD2FD2" w:rsidRPr="00997E86" w:rsidRDefault="00CD2FD2" w:rsidP="00CD2FD2"/>
        </w:tc>
      </w:tr>
      <w:tr w:rsidR="00CD2FD2" w:rsidRPr="00997E86" w14:paraId="4539553F" w14:textId="77777777" w:rsidTr="00874A55">
        <w:tc>
          <w:tcPr>
            <w:tcW w:w="540" w:type="dxa"/>
            <w:vAlign w:val="center"/>
          </w:tcPr>
          <w:p w14:paraId="29CEFDBC" w14:textId="77777777" w:rsidR="00CD2FD2" w:rsidRPr="00621B5C" w:rsidRDefault="00CD2FD2" w:rsidP="00CD2FD2">
            <w:pPr>
              <w:pStyle w:val="Contact"/>
            </w:pPr>
          </w:p>
        </w:tc>
        <w:tc>
          <w:tcPr>
            <w:tcW w:w="3330" w:type="dxa"/>
            <w:gridSpan w:val="2"/>
            <w:vAlign w:val="center"/>
          </w:tcPr>
          <w:p w14:paraId="04E8DE48" w14:textId="77777777" w:rsidR="00CD2FD2" w:rsidRPr="000C6618" w:rsidRDefault="00CD2FD2" w:rsidP="00CD2FD2">
            <w:pPr>
              <w:pStyle w:val="Contact"/>
              <w:rPr>
                <w:sz w:val="21"/>
                <w:szCs w:val="21"/>
              </w:rPr>
            </w:pPr>
          </w:p>
        </w:tc>
        <w:tc>
          <w:tcPr>
            <w:tcW w:w="450" w:type="dxa"/>
          </w:tcPr>
          <w:p w14:paraId="74A4207B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577F14F4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4153C1A9" w14:textId="77777777" w:rsidR="00CD2FD2" w:rsidRPr="00997E86" w:rsidRDefault="00CD2FD2" w:rsidP="00CD2FD2"/>
        </w:tc>
      </w:tr>
      <w:tr w:rsidR="00CD2FD2" w:rsidRPr="00997E86" w14:paraId="08D25ED0" w14:textId="77777777" w:rsidTr="00874A55">
        <w:tc>
          <w:tcPr>
            <w:tcW w:w="540" w:type="dxa"/>
            <w:vAlign w:val="center"/>
          </w:tcPr>
          <w:p w14:paraId="43883E75" w14:textId="77777777" w:rsidR="00CD2FD2" w:rsidRPr="00621B5C" w:rsidRDefault="00CD2FD2" w:rsidP="00CD2FD2">
            <w:pPr>
              <w:pStyle w:val="Contact"/>
            </w:pPr>
          </w:p>
        </w:tc>
        <w:tc>
          <w:tcPr>
            <w:tcW w:w="3330" w:type="dxa"/>
            <w:gridSpan w:val="2"/>
            <w:vAlign w:val="center"/>
          </w:tcPr>
          <w:p w14:paraId="5CD0EFE9" w14:textId="77777777" w:rsidR="00CD2FD2" w:rsidRPr="000C6618" w:rsidRDefault="00CD2FD2" w:rsidP="00CD2FD2">
            <w:pPr>
              <w:pStyle w:val="Contact"/>
              <w:rPr>
                <w:sz w:val="21"/>
                <w:szCs w:val="21"/>
              </w:rPr>
            </w:pPr>
          </w:p>
        </w:tc>
        <w:tc>
          <w:tcPr>
            <w:tcW w:w="450" w:type="dxa"/>
          </w:tcPr>
          <w:p w14:paraId="56909C94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04D3B8EE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496A29CC" w14:textId="77777777" w:rsidR="00CD2FD2" w:rsidRPr="00997E86" w:rsidRDefault="00CD2FD2" w:rsidP="00CD2FD2"/>
        </w:tc>
      </w:tr>
      <w:tr w:rsidR="00CD2FD2" w:rsidRPr="00997E86" w14:paraId="0593B3AA" w14:textId="77777777" w:rsidTr="00874A55">
        <w:trPr>
          <w:trHeight w:val="720"/>
        </w:trPr>
        <w:tc>
          <w:tcPr>
            <w:tcW w:w="3870" w:type="dxa"/>
            <w:gridSpan w:val="3"/>
          </w:tcPr>
          <w:p w14:paraId="098C1407" w14:textId="77777777" w:rsidR="00CD2FD2" w:rsidRPr="00997E86" w:rsidRDefault="00CD2FD2" w:rsidP="00CD2FD2"/>
        </w:tc>
        <w:tc>
          <w:tcPr>
            <w:tcW w:w="450" w:type="dxa"/>
          </w:tcPr>
          <w:p w14:paraId="5DE90870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4FF59DDB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1CB5CD5A" w14:textId="77777777" w:rsidR="00CD2FD2" w:rsidRPr="00997E86" w:rsidRDefault="00CD2FD2" w:rsidP="00CD2FD2"/>
        </w:tc>
      </w:tr>
      <w:tr w:rsidR="00CD2FD2" w:rsidRPr="00997E86" w14:paraId="372079A4" w14:textId="77777777" w:rsidTr="00874A55">
        <w:trPr>
          <w:trHeight w:val="288"/>
        </w:trPr>
        <w:tc>
          <w:tcPr>
            <w:tcW w:w="3870" w:type="dxa"/>
            <w:gridSpan w:val="3"/>
          </w:tcPr>
          <w:p w14:paraId="0E603C8E" w14:textId="77777777" w:rsidR="00CD2FD2" w:rsidRPr="00997E86" w:rsidRDefault="00CD2FD2" w:rsidP="00CD2FD2"/>
        </w:tc>
        <w:tc>
          <w:tcPr>
            <w:tcW w:w="450" w:type="dxa"/>
          </w:tcPr>
          <w:p w14:paraId="1CFFC51E" w14:textId="77777777" w:rsidR="00CD2FD2" w:rsidRPr="00997E86" w:rsidRDefault="00CD2FD2" w:rsidP="00CD2FD2"/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14:paraId="1B39C5D9" w14:textId="77777777"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1267E748" w14:textId="77777777" w:rsidR="00CD2FD2" w:rsidRPr="00997E86" w:rsidRDefault="00CD2FD2" w:rsidP="00CD2FD2"/>
        </w:tc>
      </w:tr>
      <w:tr w:rsidR="00144072" w:rsidRPr="00997E86" w14:paraId="4FFD6955" w14:textId="77777777" w:rsidTr="00874A55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B2CBB033D193604E99CBD14B53B2D70D"/>
              </w:placeholder>
              <w:temporary/>
              <w:showingPlcHdr/>
              <w15:appearance w15:val="hidden"/>
            </w:sdtPr>
            <w:sdtEndPr/>
            <w:sdtContent>
              <w:p w14:paraId="73E7632A" w14:textId="77777777" w:rsidR="00144072" w:rsidRDefault="00144072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p w14:paraId="0ED43341" w14:textId="77777777" w:rsidR="00144072" w:rsidRDefault="00DB5825" w:rsidP="0014407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7" behindDoc="0" locked="0" layoutInCell="1" allowOverlap="1" wp14:anchorId="537BAD01" wp14:editId="4AA8EC4F">
                      <wp:simplePos x="0" y="0"/>
                      <wp:positionH relativeFrom="column">
                        <wp:posOffset>-3007</wp:posOffset>
                      </wp:positionH>
                      <wp:positionV relativeFrom="paragraph">
                        <wp:posOffset>1700329</wp:posOffset>
                      </wp:positionV>
                      <wp:extent cx="2105024" cy="163236"/>
                      <wp:effectExtent l="0" t="0" r="0" b="0"/>
                      <wp:wrapNone/>
                      <wp:docPr id="14" name="Arrow: Pentagon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5024" cy="163236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CAB05F1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43" o:spid="_x0000_s1026" type="#_x0000_t15" style="position:absolute;margin-left:-.25pt;margin-top:133.9pt;width:165.75pt;height:12.85pt;z-index:2516705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" adj="20763" fillcolor="#1d3251 [3204]" stroked="f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D7E7095" wp14:editId="06B1F4D3">
                      <wp:simplePos x="0" y="0"/>
                      <wp:positionH relativeFrom="column">
                        <wp:posOffset>928150</wp:posOffset>
                      </wp:positionH>
                      <wp:positionV relativeFrom="paragraph">
                        <wp:posOffset>1718786</wp:posOffset>
                      </wp:positionV>
                      <wp:extent cx="559435" cy="163195"/>
                      <wp:effectExtent l="0" t="0" r="0" b="0"/>
                      <wp:wrapNone/>
                      <wp:docPr id="13" name="Text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9435" cy="1631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3ACB232" w14:textId="77777777" w:rsidR="00DB5825" w:rsidRDefault="00DB5825" w:rsidP="00DB5825">
                                  <w:pPr>
                                    <w:pStyle w:val="Skillscore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10/10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7E7095" id="TextBox 58" o:spid="_x0000_s1030" type="#_x0000_t202" style="position:absolute;margin-left:73.1pt;margin-top:135.35pt;width:44.05pt;height:1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" filled="f" stroked="f">
                      <v:textbox inset="0,0,0,0">
                        <w:txbxContent>
                          <w:p w14:paraId="23ACB232" w14:textId="77777777" w:rsidR="00DB5825" w:rsidRDefault="00DB5825" w:rsidP="00DB5825">
                            <w:pPr>
                              <w:pStyle w:val="Skillscore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10/10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C66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409FD51" wp14:editId="3E48153F">
                      <wp:simplePos x="0" y="0"/>
                      <wp:positionH relativeFrom="column">
                        <wp:posOffset>928150</wp:posOffset>
                      </wp:positionH>
                      <wp:positionV relativeFrom="paragraph">
                        <wp:posOffset>1279661</wp:posOffset>
                      </wp:positionV>
                      <wp:extent cx="559435" cy="163195"/>
                      <wp:effectExtent l="0" t="0" r="0" b="0"/>
                      <wp:wrapNone/>
                      <wp:docPr id="12" name="Text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9435" cy="1631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412EE19" w14:textId="77777777" w:rsidR="000C6618" w:rsidRDefault="000C6618" w:rsidP="000C6618">
                                  <w:pPr>
                                    <w:pStyle w:val="Skillscore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10/10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09FD51" id="_x0000_s1031" type="#_x0000_t202" style="position:absolute;margin-left:73.1pt;margin-top:100.75pt;width:44.05pt;height:12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" filled="f" stroked="f">
                      <v:textbox inset="0,0,0,0">
                        <w:txbxContent>
                          <w:p w14:paraId="4412EE19" w14:textId="77777777" w:rsidR="000C6618" w:rsidRDefault="000C6618" w:rsidP="000C6618">
                            <w:pPr>
                              <w:pStyle w:val="Skillscore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10/10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C66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E63DF6F" wp14:editId="087FA575">
                      <wp:simplePos x="0" y="0"/>
                      <wp:positionH relativeFrom="column">
                        <wp:posOffset>934720</wp:posOffset>
                      </wp:positionH>
                      <wp:positionV relativeFrom="paragraph">
                        <wp:posOffset>850155</wp:posOffset>
                      </wp:positionV>
                      <wp:extent cx="559435" cy="163195"/>
                      <wp:effectExtent l="0" t="0" r="0" b="0"/>
                      <wp:wrapNone/>
                      <wp:docPr id="11" name="Text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9435" cy="1631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712119E" w14:textId="77777777" w:rsidR="000C6618" w:rsidRDefault="000C6618" w:rsidP="000C6618">
                                  <w:pPr>
                                    <w:pStyle w:val="Skillscore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10/10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63DF6F" id="_x0000_s1032" type="#_x0000_t202" style="position:absolute;margin-left:73.6pt;margin-top:66.95pt;width:44.05pt;height:12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" filled="f" stroked="f">
                      <v:textbox inset="0,0,0,0">
                        <w:txbxContent>
                          <w:p w14:paraId="6712119E" w14:textId="77777777" w:rsidR="000C6618" w:rsidRDefault="000C6618" w:rsidP="000C6618">
                            <w:pPr>
                              <w:pStyle w:val="Skillscore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10/10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C66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FB1DFF" wp14:editId="73BA84B8">
                      <wp:simplePos x="0" y="0"/>
                      <wp:positionH relativeFrom="column">
                        <wp:posOffset>930910</wp:posOffset>
                      </wp:positionH>
                      <wp:positionV relativeFrom="paragraph">
                        <wp:posOffset>414545</wp:posOffset>
                      </wp:positionV>
                      <wp:extent cx="559435" cy="163195"/>
                      <wp:effectExtent l="0" t="0" r="0" b="0"/>
                      <wp:wrapNone/>
                      <wp:docPr id="4" name="Text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9435" cy="1631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94ED53B" w14:textId="77777777" w:rsidR="000C6618" w:rsidRDefault="000C6618" w:rsidP="000C6618">
                                  <w:pPr>
                                    <w:pStyle w:val="Skillscore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10/10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FB1DFF" id="_x0000_s1033" type="#_x0000_t202" style="position:absolute;margin-left:73.3pt;margin-top:32.65pt;width:44.05pt;height:1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" filled="f" stroked="f">
                      <v:textbox inset="0,0,0,0">
                        <w:txbxContent>
                          <w:p w14:paraId="594ED53B" w14:textId="77777777" w:rsidR="000C6618" w:rsidRDefault="000C6618" w:rsidP="000C6618">
                            <w:pPr>
                              <w:pStyle w:val="Skillscore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10/10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C66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58272D0" wp14:editId="087B8C0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1283218</wp:posOffset>
                      </wp:positionV>
                      <wp:extent cx="2105024" cy="163236"/>
                      <wp:effectExtent l="0" t="0" r="0" b="0"/>
                      <wp:wrapNone/>
                      <wp:docPr id="10" name="Arrow: Pentagon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5024" cy="163236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0D331E" id="Arrow: Pentagon 43" o:spid="_x0000_s1026" type="#_x0000_t15" style="position:absolute;margin-left:0;margin-top:101.05pt;width:165.75pt;height:12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" adj="20763" fillcolor="#1d3251 [3204]" stroked="f" strokeweight="1pt"/>
                  </w:pict>
                </mc:Fallback>
              </mc:AlternateContent>
            </w:r>
            <w:r w:rsidR="000C66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B7A2B1" wp14:editId="4DE911F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851112</wp:posOffset>
                      </wp:positionV>
                      <wp:extent cx="2105024" cy="163236"/>
                      <wp:effectExtent l="0" t="0" r="0" b="0"/>
                      <wp:wrapNone/>
                      <wp:docPr id="8" name="Arrow: Pentagon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5024" cy="163236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931E5E" id="Arrow: Pentagon 43" o:spid="_x0000_s1026" type="#_x0000_t15" style="position:absolute;margin-left:0;margin-top:67pt;width:165.75pt;height:1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" adj="20763" fillcolor="#1d3251 [3204]" stroked="f" strokeweight="1pt"/>
                  </w:pict>
                </mc:Fallback>
              </mc:AlternateContent>
            </w:r>
            <w:r w:rsidR="00144072">
              <w:rPr>
                <w:noProof/>
              </w:rPr>
              <mc:AlternateContent>
                <mc:Choice Requires="wpg">
                  <w:drawing>
                    <wp:inline distT="0" distB="0" distL="0" distR="0" wp14:anchorId="01638E13" wp14:editId="634E11BE">
                      <wp:extent cx="2152098" cy="2024737"/>
                      <wp:effectExtent l="0" t="0" r="0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AC6122C" w14:textId="77777777" w:rsidR="00144072" w:rsidRPr="008E2197" w:rsidRDefault="000C6618" w:rsidP="008E2197">
                                      <w:pPr>
                                        <w:pStyle w:val="Skill"/>
                                      </w:pPr>
                                      <w:r>
                                        <w:t>Microsoft Office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2105186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437220" y="4918531"/>
                                    <a:ext cx="560019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6939426" w14:textId="77777777" w:rsidR="00144072" w:rsidRDefault="000C6618" w:rsidP="000C6618">
                                      <w:pPr>
                                        <w:pStyle w:val="Skillscore"/>
                                        <w:jc w:val="lef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10/10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549"/>
                                  <a:ext cx="2152098" cy="319838"/>
                                  <a:chOff x="502195" y="5339487"/>
                                  <a:chExt cx="2152098" cy="319838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DC0C66F" w14:textId="77777777" w:rsidR="008E2197" w:rsidRDefault="000C6618" w:rsidP="008E2197">
                                      <w:pPr>
                                        <w:pStyle w:val="Skill"/>
                                      </w:pPr>
                                      <w:r>
                                        <w:t>Research</w:t>
                                      </w:r>
                                    </w:p>
                                    <w:p w14:paraId="3789400E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487"/>
                                    <a:ext cx="2105105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250"/>
                                  <a:ext cx="2152098" cy="319762"/>
                                  <a:chOff x="502195" y="5765632"/>
                                  <a:chExt cx="2152098" cy="319762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4DB734C" w14:textId="77777777" w:rsidR="008E2197" w:rsidRDefault="000C6618" w:rsidP="008E2197">
                                      <w:pPr>
                                        <w:pStyle w:val="Skill"/>
                                      </w:pPr>
                                      <w:r>
                                        <w:t>Critical Thinking</w:t>
                                      </w:r>
                                    </w:p>
                                    <w:p w14:paraId="01E30C78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199017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3973479" w14:textId="77777777" w:rsidR="008E2197" w:rsidRDefault="000C6618" w:rsidP="008E2197">
                                      <w:pPr>
                                        <w:pStyle w:val="Skill"/>
                                      </w:pPr>
                                      <w:r>
                                        <w:t>English Grammar and Composition</w:t>
                                      </w:r>
                                    </w:p>
                                    <w:p w14:paraId="2AC4C69F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C6AE4C8" w14:textId="77777777" w:rsidR="008E2197" w:rsidRDefault="00313CFC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298687537"/>
                                          <w:placeholder>
                                            <w:docPart w:val="1FE0E70D5E9B29418B46D6A118516BA2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10 / 10</w:t>
                                          </w:r>
                                        </w:sdtContent>
                                      </w:sdt>
                                    </w:p>
                                    <w:p w14:paraId="2BD7B675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975"/>
                                  <a:ext cx="2152098" cy="319762"/>
                                  <a:chOff x="502195" y="6617769"/>
                                  <a:chExt cx="2152098" cy="319762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C69244C" w14:textId="77777777" w:rsidR="008E2197" w:rsidRDefault="000C6618" w:rsidP="008E2197">
                                      <w:pPr>
                                        <w:pStyle w:val="Skill"/>
                                      </w:pPr>
                                      <w:proofErr w:type="spellStart"/>
                                      <w:r>
                                        <w:t>Autodidactism</w:t>
                                      </w:r>
                                      <w:proofErr w:type="spellEnd"/>
                                    </w:p>
                                    <w:p w14:paraId="18A26F46" w14:textId="77777777"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8B0E785" w14:textId="77777777" w:rsidR="008E2197" w:rsidRDefault="008E2197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p w14:paraId="35AEC570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638E13" id="Group 153" o:spid="_x0000_s1034" style="width:169.45pt;height:159.45pt;mso-position-horizontal-relative:char;mso-position-vertical-relative:line" coordsize="21520,202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">
                      <v:group id="Group 16" o:spid="_x0000_s1035" alt="Skill" style="position:absolute;width:21520;height:3197" coordorigin="5021,49134" coordsize="21520,3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      <v:shape id="TextBox 55" o:spid="_x0000_s1036" type="#_x0000_t202" style="position:absolute;left:5021;top:50817;width:21521;height:1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" filled="f" stroked="f">
                          <v:textbox inset="0,0,0,0">
                            <w:txbxContent>
                              <w:p w14:paraId="6AC6122C" w14:textId="77777777" w:rsidR="00144072" w:rsidRPr="008E2197" w:rsidRDefault="000C6618" w:rsidP="008E2197">
                                <w:pPr>
                                  <w:pStyle w:val="Skill"/>
                                </w:pPr>
                                <w:r>
                                  <w:t>Microsoft Office</w:t>
                                </w:r>
                              </w:p>
                            </w:txbxContent>
                          </v:textbox>
                        </v:shape>
                        <v:rect id="Rectangle 58" o:spid="_x0000_s1037" style="position:absolute;left:5021;top:49134;width:21053;height:16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&#13;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8" type="#_x0000_t15" style="position:absolute;left:5021;top:49134;width:21052;height:16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" adj="20762" fillcolor="#1d3251 [3204]" stroked="f" strokeweight="1pt"/>
                        <v:shape id="_x0000_s1039" type="#_x0000_t202" style="position:absolute;left:14372;top:49185;width:5600;height:16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" filled="f" stroked="f">
                          <v:textbox inset="0,0,0,0">
                            <w:txbxContent>
                              <w:p w14:paraId="56939426" w14:textId="77777777" w:rsidR="00144072" w:rsidRDefault="000C6618" w:rsidP="000C6618">
                                <w:pPr>
                                  <w:pStyle w:val="Skillscore"/>
                                  <w:jc w:val="lef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10/10</w:t>
                                </w:r>
                              </w:p>
                            </w:txbxContent>
                          </v:textbox>
                        </v:shape>
                      </v:group>
                      <v:group id="Group 24" o:spid="_x0000_s1040" alt="Skill" style="position:absolute;top:4285;width:21520;height:3198" coordorigin="5021,53394" coordsize="21520,31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      <v:shape id="TextBox 114" o:spid="_x0000_s1041" type="#_x0000_t202" style="position:absolute;left:5021;top:55078;width:21521;height:1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" filled="f" stroked="f">
                          <v:textbox inset="0,0,0,0">
                            <w:txbxContent>
                              <w:p w14:paraId="0DC0C66F" w14:textId="77777777" w:rsidR="008E2197" w:rsidRDefault="000C6618" w:rsidP="008E2197">
                                <w:pPr>
                                  <w:pStyle w:val="Skill"/>
                                </w:pPr>
                                <w:r>
                                  <w:t>Research</w:t>
                                </w:r>
                              </w:p>
                              <w:p w14:paraId="3789400E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42" style="position:absolute;left:5021;top:53395;width:21053;height:16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" fillcolor="#cdedda [3207]" stroked="f" strokeweight="1pt"/>
                        <v:shape id="Arrow: Pentagon 43" o:spid="_x0000_s1043" type="#_x0000_t15" style="position:absolute;left:5021;top:53394;width:21052;height:16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" adj="20762" fillcolor="#1d3251 [3204]" stroked="f" strokeweight="1pt"/>
                      </v:group>
                      <v:group id="Group 25" o:spid="_x0000_s1044" alt="Skill" style="position:absolute;top:8572;width:21520;height:3198" coordorigin="5021,57656" coordsize="21520,3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      <v:shape id="TextBox 119" o:spid="_x0000_s1045" type="#_x0000_t202" style="position:absolute;left:5021;top:59339;width:21521;height:15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" filled="f" stroked="f">
                          <v:textbox inset="0,0,0,0">
                            <w:txbxContent>
                              <w:p w14:paraId="54DB734C" w14:textId="77777777" w:rsidR="008E2197" w:rsidRDefault="000C6618" w:rsidP="008E2197">
                                <w:pPr>
                                  <w:pStyle w:val="Skill"/>
                                </w:pPr>
                                <w:r>
                                  <w:t>Critical Thinking</w:t>
                                </w:r>
                              </w:p>
                              <w:p w14:paraId="01E30C78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46" style="position:absolute;left:5021;top:57656;width:21053;height:16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" fillcolor="#cdedda [3207]" stroked="f" strokeweight="1pt"/>
                        <v:shape id="Arrow: Pentagon 39" o:spid="_x0000_s1047" type="#_x0000_t15" style="position:absolute;left:5021;top:57656;width:19902;height:16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" adj="20714" fillcolor="#1d3251 [3204]" stroked="f" strokeweight="1pt"/>
                      </v:group>
                      <v:group id="Group 26" o:spid="_x0000_s1048" alt="Skill" style="position:absolute;top:12858;width:21520;height:3198" coordorigin="5021,61917" coordsize="21520,3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      <v:shape id="TextBox 124" o:spid="_x0000_s1049" type="#_x0000_t202" style="position:absolute;left:5021;top:63600;width:21521;height:15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" filled="f" stroked="f">
                          <v:textbox inset="0,0,0,0">
                            <w:txbxContent>
                              <w:p w14:paraId="13973479" w14:textId="77777777" w:rsidR="008E2197" w:rsidRDefault="000C6618" w:rsidP="008E2197">
                                <w:pPr>
                                  <w:pStyle w:val="Skill"/>
                                </w:pPr>
                                <w:r>
                                  <w:t>English Grammar and Composition</w:t>
                                </w:r>
                              </w:p>
                              <w:p w14:paraId="2AC4C69F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4" o:spid="_x0000_s1050" style="position:absolute;left:5021;top:61917;width:21053;height:16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" fillcolor="#cdedda [3207]" stroked="f" strokeweight="1pt"/>
                        <v:shape id="TextBox 127" o:spid="_x0000_s1051" type="#_x0000_t202" style="position:absolute;left:11742;top:61917;width:7612;height:16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" filled="f" stroked="f">
                          <v:textbox inset="0,0,0,0">
                            <w:txbxContent>
                              <w:p w14:paraId="7C6AE4C8" w14:textId="77777777" w:rsidR="008E2197" w:rsidRDefault="00194A2F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298687537"/>
                                    <w:placeholder>
                                      <w:docPart w:val="1FE0E70D5E9B29418B46D6A118516BA2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10 / 10</w:t>
                                    </w:r>
                                  </w:sdtContent>
                                </w:sdt>
                              </w:p>
                              <w:p w14:paraId="2BD7B675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52" alt="Skill" style="position:absolute;top:17049;width:21520;height:3198" coordorigin="5021,66177" coordsize="21520,3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      <v:shape id="TextBox 129" o:spid="_x0000_s1053" type="#_x0000_t202" style="position:absolute;left:5021;top:67860;width:21521;height:1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" filled="f" stroked="f">
                          <v:textbox inset="0,0,0,0">
                            <w:txbxContent>
                              <w:p w14:paraId="6C69244C" w14:textId="77777777" w:rsidR="008E2197" w:rsidRDefault="000C6618" w:rsidP="008E2197">
                                <w:pPr>
                                  <w:pStyle w:val="Skill"/>
                                </w:pPr>
                                <w:proofErr w:type="spellStart"/>
                                <w:r>
                                  <w:t>Autodidactism</w:t>
                                </w:r>
                                <w:proofErr w:type="spellEnd"/>
                              </w:p>
                              <w:p w14:paraId="18A26F46" w14:textId="77777777" w:rsidR="00144072" w:rsidRDefault="00144072" w:rsidP="008E2197"/>
                            </w:txbxContent>
                          </v:textbox>
                        </v:shape>
                        <v:rect id="Rectangle 30" o:spid="_x0000_s1054" style="position:absolute;left:5021;top:66177;width:21053;height:16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" fillcolor="#cdedda [3207]" stroked="f" strokeweight="1pt"/>
                        <v:shape id="TextBox 132" o:spid="_x0000_s1055" type="#_x0000_t202" style="position:absolute;left:11742;top:66177;width:7612;height:16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" filled="f" stroked="f">
                          <v:textbox inset="0,0,0,0">
                            <w:txbxContent>
                              <w:p w14:paraId="78B0E785" w14:textId="77777777" w:rsidR="008E2197" w:rsidRDefault="008E2197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5AEC570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66875A68AE59AC4EAFCCD63FC199DF2B"/>
              </w:placeholder>
              <w:temporary/>
              <w:showingPlcHdr/>
              <w15:appearance w15:val="hidden"/>
            </w:sdtPr>
            <w:sdtEndPr/>
            <w:sdtContent>
              <w:p w14:paraId="7DBEF4CA" w14:textId="77777777"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14:paraId="21C1E1B8" w14:textId="77777777" w:rsidR="008E2197" w:rsidRDefault="00EB0007" w:rsidP="008E2197">
            <w:pPr>
              <w:pStyle w:val="Heading2"/>
            </w:pPr>
            <w:r>
              <w:t>Doctor of Philosophy</w:t>
            </w:r>
          </w:p>
          <w:p w14:paraId="25FD1EE5" w14:textId="77777777" w:rsidR="00552F9B" w:rsidRDefault="00EB0007" w:rsidP="00552F9B">
            <w:pPr>
              <w:pStyle w:val="Heading4"/>
            </w:pPr>
            <w:r>
              <w:t>Aarhus University</w:t>
            </w:r>
          </w:p>
          <w:p w14:paraId="7A9702DE" w14:textId="77777777" w:rsidR="00552F9B" w:rsidRDefault="005F76B1" w:rsidP="00552F9B">
            <w:r>
              <w:t>20</w:t>
            </w:r>
            <w:r w:rsidR="00B34FD7">
              <w:t>11</w:t>
            </w:r>
            <w:r>
              <w:t xml:space="preserve"> </w:t>
            </w:r>
            <w:r w:rsidR="00B34FD7">
              <w:sym w:font="Symbol" w:char="F02D"/>
            </w:r>
            <w:r w:rsidR="00B34FD7">
              <w:t xml:space="preserve"> 2016</w:t>
            </w:r>
          </w:p>
          <w:p w14:paraId="0E55EA06" w14:textId="77777777" w:rsidR="00552F9B" w:rsidRDefault="00EB0007" w:rsidP="00552F9B">
            <w:pPr>
              <w:pStyle w:val="Heading2"/>
            </w:pPr>
            <w:r>
              <w:t>Master of Arts</w:t>
            </w:r>
          </w:p>
          <w:p w14:paraId="10FFA6E6" w14:textId="77777777" w:rsidR="00552F9B" w:rsidRDefault="00B34FD7" w:rsidP="00552F9B">
            <w:pPr>
              <w:pStyle w:val="Heading4"/>
            </w:pPr>
            <w:r>
              <w:t>Aarhus University</w:t>
            </w:r>
          </w:p>
          <w:p w14:paraId="3AB27A4E" w14:textId="77777777" w:rsidR="00552F9B" w:rsidRDefault="00B34FD7" w:rsidP="00552F9B">
            <w:r>
              <w:t xml:space="preserve">2009 </w:t>
            </w:r>
            <w:r>
              <w:sym w:font="Symbol" w:char="F02D"/>
            </w:r>
            <w:r>
              <w:t xml:space="preserve"> 2011</w:t>
            </w:r>
          </w:p>
          <w:p w14:paraId="6C0AD761" w14:textId="77777777" w:rsidR="00552F9B" w:rsidRDefault="00B34FD7" w:rsidP="00552F9B">
            <w:pPr>
              <w:pStyle w:val="Heading2"/>
            </w:pPr>
            <w:r>
              <w:t>Bachelor of Arts</w:t>
            </w:r>
          </w:p>
          <w:p w14:paraId="76F5844B" w14:textId="77777777" w:rsidR="00552F9B" w:rsidRDefault="00B34FD7" w:rsidP="00552F9B">
            <w:pPr>
              <w:pStyle w:val="Heading4"/>
            </w:pPr>
            <w:r>
              <w:t>Indiana University Bloomington</w:t>
            </w:r>
          </w:p>
          <w:p w14:paraId="43E12C5A" w14:textId="77777777" w:rsidR="00552F9B" w:rsidRPr="00552F9B" w:rsidRDefault="00B34FD7" w:rsidP="00552F9B">
            <w:r>
              <w:t xml:space="preserve">2005 </w:t>
            </w:r>
            <w:r>
              <w:sym w:font="Symbol" w:char="F02D"/>
            </w:r>
            <w:r>
              <w:t xml:space="preserve"> 2009</w:t>
            </w:r>
          </w:p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14:paraId="306F6352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6480" w:type="dxa"/>
            <w:gridSpan w:val="2"/>
          </w:tcPr>
          <w:sdt>
            <w:sdtPr>
              <w:id w:val="864106690"/>
              <w:placeholder>
                <w:docPart w:val="7659324E48F1B944862F3620C43C72E6"/>
              </w:placeholder>
              <w:temporary/>
              <w:showingPlcHdr/>
              <w15:appearance w15:val="hidden"/>
            </w:sdtPr>
            <w:sdtEndPr/>
            <w:sdtContent>
              <w:p w14:paraId="3C420679" w14:textId="77777777" w:rsidR="00144072" w:rsidRDefault="00144072" w:rsidP="00144072">
                <w:pPr>
                  <w:pStyle w:val="Heading1"/>
                </w:pPr>
                <w:r>
                  <w:t>Experience</w:t>
                </w:r>
              </w:p>
            </w:sdtContent>
          </w:sdt>
          <w:p w14:paraId="4BFF26F3" w14:textId="77777777" w:rsidR="00552F9B" w:rsidRDefault="00DB5825" w:rsidP="00552F9B">
            <w:pPr>
              <w:pStyle w:val="Heading3"/>
            </w:pPr>
            <w:r>
              <w:t>Intern</w:t>
            </w:r>
            <w:r w:rsidR="00EB0007">
              <w:t xml:space="preserve"> – Technical Writer</w:t>
            </w:r>
          </w:p>
          <w:p w14:paraId="16860DB3" w14:textId="29373631" w:rsidR="004103C0" w:rsidRPr="00EB0007" w:rsidRDefault="00DB5825" w:rsidP="004103C0">
            <w:pPr>
              <w:pStyle w:val="Heading5"/>
              <w:rPr>
                <w:i w:val="0"/>
                <w:iCs/>
              </w:rPr>
            </w:pPr>
            <w:r>
              <w:t>Hilma</w:t>
            </w:r>
            <w:r w:rsidR="000C135F">
              <w:t>/Israel/2019-Ongoing</w:t>
            </w:r>
          </w:p>
          <w:p w14:paraId="2FC84234" w14:textId="1F8C37FD" w:rsidR="006C2DFF" w:rsidRPr="00A6425D" w:rsidRDefault="002D68A6" w:rsidP="00A6425D">
            <w:pPr>
              <w:pStyle w:val="JobDescription"/>
              <w:rPr>
                <w:rStyle w:val="JobDescriptionChar"/>
              </w:rPr>
            </w:pPr>
            <w:r>
              <w:t xml:space="preserve">Producer of </w:t>
            </w:r>
            <w:r w:rsidR="00DB5825">
              <w:t>technology solution documents</w:t>
            </w:r>
            <w:r w:rsidR="001C337A">
              <w:t>.</w:t>
            </w:r>
          </w:p>
          <w:p w14:paraId="30A084E1" w14:textId="6EC9809A" w:rsidR="00A6425D" w:rsidRDefault="00DB5825" w:rsidP="00DB5825">
            <w:pPr>
              <w:pStyle w:val="ListBullet"/>
            </w:pPr>
            <w:r>
              <w:t>Drafted white papers in extremely short jaunts of time. Had a working draft on</w:t>
            </w:r>
            <w:r w:rsidR="00A14F71">
              <w:t xml:space="preserve"> market research</w:t>
            </w:r>
            <w:r w:rsidR="00B34FD7">
              <w:t xml:space="preserve"> for product</w:t>
            </w:r>
            <w:r w:rsidR="00A14F71">
              <w:t xml:space="preserve"> within 12 hours of assignment</w:t>
            </w:r>
            <w:r w:rsidR="000C135F">
              <w:t>.</w:t>
            </w:r>
          </w:p>
          <w:p w14:paraId="19168A3A" w14:textId="435782C4" w:rsidR="00A14F71" w:rsidRDefault="00A14F71" w:rsidP="00DB5825">
            <w:pPr>
              <w:pStyle w:val="ListBullet"/>
            </w:pPr>
            <w:r>
              <w:t xml:space="preserve">Learned and </w:t>
            </w:r>
            <w:r w:rsidR="00AB258A">
              <w:t>u</w:t>
            </w:r>
            <w:r>
              <w:t xml:space="preserve">sed </w:t>
            </w:r>
            <w:r w:rsidR="00AB258A">
              <w:t>new software quickly to create compelling, image-filled content</w:t>
            </w:r>
            <w:r w:rsidR="000C135F">
              <w:t>.</w:t>
            </w:r>
          </w:p>
          <w:p w14:paraId="10C1886C" w14:textId="77777777" w:rsidR="00A6425D" w:rsidRDefault="00A14F71" w:rsidP="00A6425D">
            <w:pPr>
              <w:pStyle w:val="Heading3"/>
            </w:pPr>
            <w:r>
              <w:t>Assistant Professor</w:t>
            </w:r>
            <w:r w:rsidR="00B34FD7">
              <w:t xml:space="preserve"> – Department of Religion</w:t>
            </w:r>
          </w:p>
          <w:p w14:paraId="6B9B574C" w14:textId="77777777" w:rsidR="00A6425D" w:rsidRPr="00AB258A" w:rsidRDefault="00AB258A" w:rsidP="00A6425D">
            <w:pPr>
              <w:pStyle w:val="Heading5"/>
              <w:rPr>
                <w:i w:val="0"/>
                <w:iCs/>
              </w:rPr>
            </w:pPr>
            <w:r>
              <w:t>Seton Hall University</w:t>
            </w:r>
            <w:r w:rsidR="00B34FD7">
              <w:t>/</w:t>
            </w:r>
            <w:r>
              <w:t xml:space="preserve"> South Orange, NJ</w:t>
            </w:r>
            <w:r w:rsidR="00B34FD7">
              <w:t>/ 2017 - 2019</w:t>
            </w:r>
            <w:r>
              <w:t xml:space="preserve"> </w:t>
            </w:r>
          </w:p>
          <w:p w14:paraId="4170E410" w14:textId="77777777" w:rsidR="00A6425D" w:rsidRPr="00A6425D" w:rsidRDefault="00AB258A" w:rsidP="00A6425D">
            <w:pPr>
              <w:pStyle w:val="JobDescription"/>
              <w:rPr>
                <w:rStyle w:val="JobDescriptionChar"/>
              </w:rPr>
            </w:pPr>
            <w:r>
              <w:t>Responsible for developing curriculum and leading lectures and classroom activities.</w:t>
            </w:r>
          </w:p>
          <w:p w14:paraId="22EA118E" w14:textId="0F40658F" w:rsidR="00A6425D" w:rsidRDefault="00B34FD7" w:rsidP="00B34FD7">
            <w:pPr>
              <w:pStyle w:val="ListBullet"/>
            </w:pPr>
            <w:r>
              <w:t>Developed and delivered curriculum on world religions</w:t>
            </w:r>
            <w:r w:rsidR="000C135F">
              <w:t xml:space="preserve"> and Early Christianity</w:t>
            </w:r>
            <w:r>
              <w:t xml:space="preserve"> for undergraduate students</w:t>
            </w:r>
            <w:r w:rsidR="000C135F">
              <w:t>.</w:t>
            </w:r>
          </w:p>
          <w:p w14:paraId="6D05B10E" w14:textId="3484D5F3" w:rsidR="00B34FD7" w:rsidRDefault="00B34FD7" w:rsidP="00B34FD7">
            <w:pPr>
              <w:pStyle w:val="ListBullet"/>
            </w:pPr>
            <w:r>
              <w:t>Utilized and delivered curriculum for honors students</w:t>
            </w:r>
            <w:r w:rsidR="000C135F">
              <w:t>.</w:t>
            </w:r>
          </w:p>
          <w:p w14:paraId="0E8AC5D6" w14:textId="6DB58535" w:rsidR="000C135F" w:rsidRDefault="000C135F" w:rsidP="00B34FD7">
            <w:pPr>
              <w:pStyle w:val="ListBullet"/>
            </w:pPr>
            <w:r>
              <w:t xml:space="preserve">Worked closely with students to improve writing and </w:t>
            </w:r>
            <w:r w:rsidR="002D68A6">
              <w:t xml:space="preserve">public-speaking </w:t>
            </w:r>
            <w:r>
              <w:t>skills.</w:t>
            </w:r>
          </w:p>
          <w:p w14:paraId="0E665030" w14:textId="77777777" w:rsidR="00A6425D" w:rsidRDefault="00B34FD7" w:rsidP="00A6425D">
            <w:pPr>
              <w:pStyle w:val="Heading3"/>
            </w:pPr>
            <w:r>
              <w:t xml:space="preserve">Freelance Academic </w:t>
            </w:r>
            <w:r w:rsidR="00A14F71">
              <w:t>Editor</w:t>
            </w:r>
          </w:p>
          <w:p w14:paraId="061EFCB6" w14:textId="67C5C9B0" w:rsidR="00A6425D" w:rsidRDefault="000C135F" w:rsidP="00A6425D">
            <w:pPr>
              <w:pStyle w:val="Heading5"/>
            </w:pPr>
            <w:r>
              <w:t>2010 - Ongoing</w:t>
            </w:r>
          </w:p>
          <w:p w14:paraId="6DD1793A" w14:textId="37623F7B" w:rsidR="00A6425D" w:rsidRDefault="00EB0007" w:rsidP="00874A55">
            <w:pPr>
              <w:pStyle w:val="JobDescription"/>
              <w:numPr>
                <w:ilvl w:val="0"/>
                <w:numId w:val="10"/>
              </w:numPr>
            </w:pPr>
            <w:r>
              <w:t xml:space="preserve">Edited </w:t>
            </w:r>
            <w:r w:rsidR="005F76B1">
              <w:t xml:space="preserve">academic papers averaging 20 pages a piece for content, grammar, </w:t>
            </w:r>
            <w:r w:rsidR="001C337A">
              <w:t xml:space="preserve">bibliography, </w:t>
            </w:r>
            <w:r w:rsidR="005F76B1">
              <w:t>and style.</w:t>
            </w:r>
          </w:p>
          <w:p w14:paraId="18249F3B" w14:textId="0B33CB45" w:rsidR="00874A55" w:rsidRPr="006C2DFF" w:rsidRDefault="00874A55" w:rsidP="00874A55">
            <w:pPr>
              <w:pStyle w:val="JobDescription"/>
              <w:numPr>
                <w:ilvl w:val="0"/>
                <w:numId w:val="10"/>
              </w:numPr>
            </w:pPr>
            <w:r>
              <w:t xml:space="preserve">Edited 2 </w:t>
            </w:r>
            <w:r w:rsidR="000C135F">
              <w:t>full</w:t>
            </w:r>
            <w:r w:rsidR="001C337A">
              <w:t>-</w:t>
            </w:r>
            <w:r w:rsidR="000C135F">
              <w:t>length monographs.</w:t>
            </w:r>
          </w:p>
        </w:tc>
      </w:tr>
    </w:tbl>
    <w:p w14:paraId="47BEC5FC" w14:textId="77777777" w:rsidR="005A20B8" w:rsidRDefault="005A20B8"/>
    <w:sectPr w:rsidR="005A20B8" w:rsidSect="00C777FF">
      <w:headerReference w:type="default" r:id="rId23"/>
      <w:footerReference w:type="default" r:id="rId24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2422E" w14:textId="77777777" w:rsidR="00313CFC" w:rsidRDefault="00313CFC" w:rsidP="00B21D64">
      <w:pPr>
        <w:spacing w:after="0" w:line="240" w:lineRule="auto"/>
      </w:pPr>
      <w:r>
        <w:separator/>
      </w:r>
    </w:p>
  </w:endnote>
  <w:endnote w:type="continuationSeparator" w:id="0">
    <w:p w14:paraId="06F91054" w14:textId="77777777" w:rsidR="00313CFC" w:rsidRDefault="00313CFC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Times New Roman (Headings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A96F9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B9815C" wp14:editId="3BA49AC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FA8B04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&#13;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EF2B8" w14:textId="77777777" w:rsidR="00313CFC" w:rsidRDefault="00313CFC" w:rsidP="00B21D64">
      <w:pPr>
        <w:spacing w:after="0" w:line="240" w:lineRule="auto"/>
      </w:pPr>
      <w:r>
        <w:separator/>
      </w:r>
    </w:p>
  </w:footnote>
  <w:footnote w:type="continuationSeparator" w:id="0">
    <w:p w14:paraId="150C0B0F" w14:textId="77777777" w:rsidR="00313CFC" w:rsidRDefault="00313CFC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CBDBD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22222B2" wp14:editId="0299E38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A647E65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&#13;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&#13;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&#13;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&#13;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5127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A2"/>
    <w:multiLevelType w:val="hybridMultilevel"/>
    <w:tmpl w:val="E5F81BE8"/>
    <w:lvl w:ilvl="0" w:tplc="DD5461BE">
      <w:start w:val="1"/>
      <w:numFmt w:val="decimal"/>
      <w:pStyle w:val="personalqualitie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61FA5"/>
    <w:multiLevelType w:val="hybridMultilevel"/>
    <w:tmpl w:val="5CA81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CF2105"/>
    <w:multiLevelType w:val="multilevel"/>
    <w:tmpl w:val="9D984FD2"/>
    <w:numStyleLink w:val="BullettedList"/>
  </w:abstractNum>
  <w:abstractNum w:abstractNumId="6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4"/>
  </w:num>
  <w:num w:numId="5">
    <w:abstractNumId w:val="6"/>
  </w:num>
  <w:num w:numId="6">
    <w:abstractNumId w:val="9"/>
  </w:num>
  <w:num w:numId="7">
    <w:abstractNumId w:val="0"/>
  </w:num>
  <w:num w:numId="8">
    <w:abstractNumId w:val="1"/>
  </w:num>
  <w:num w:numId="9">
    <w:abstractNumId w:val="5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18"/>
    <w:rsid w:val="000161E1"/>
    <w:rsid w:val="00021303"/>
    <w:rsid w:val="000C135F"/>
    <w:rsid w:val="000C6618"/>
    <w:rsid w:val="00107E81"/>
    <w:rsid w:val="00144072"/>
    <w:rsid w:val="00194A2F"/>
    <w:rsid w:val="001C337A"/>
    <w:rsid w:val="0021475C"/>
    <w:rsid w:val="002B583A"/>
    <w:rsid w:val="002D68A6"/>
    <w:rsid w:val="00313CFC"/>
    <w:rsid w:val="00325131"/>
    <w:rsid w:val="003C0BB5"/>
    <w:rsid w:val="004067B9"/>
    <w:rsid w:val="004103C0"/>
    <w:rsid w:val="00423553"/>
    <w:rsid w:val="00452292"/>
    <w:rsid w:val="004865C2"/>
    <w:rsid w:val="004B4147"/>
    <w:rsid w:val="00552F9B"/>
    <w:rsid w:val="005636A7"/>
    <w:rsid w:val="005A20B8"/>
    <w:rsid w:val="005B7DB3"/>
    <w:rsid w:val="005F76B1"/>
    <w:rsid w:val="0061400D"/>
    <w:rsid w:val="00621B5C"/>
    <w:rsid w:val="006C2DFF"/>
    <w:rsid w:val="00723577"/>
    <w:rsid w:val="007571B5"/>
    <w:rsid w:val="007772B1"/>
    <w:rsid w:val="008424CE"/>
    <w:rsid w:val="00874A55"/>
    <w:rsid w:val="00890F1A"/>
    <w:rsid w:val="008E2197"/>
    <w:rsid w:val="00997E86"/>
    <w:rsid w:val="009B7D45"/>
    <w:rsid w:val="00A14F71"/>
    <w:rsid w:val="00A21AF8"/>
    <w:rsid w:val="00A33856"/>
    <w:rsid w:val="00A6425D"/>
    <w:rsid w:val="00A96376"/>
    <w:rsid w:val="00AB258A"/>
    <w:rsid w:val="00B03ED5"/>
    <w:rsid w:val="00B21D64"/>
    <w:rsid w:val="00B34FD7"/>
    <w:rsid w:val="00B73E22"/>
    <w:rsid w:val="00BB7CE4"/>
    <w:rsid w:val="00BC33C3"/>
    <w:rsid w:val="00BF0DAF"/>
    <w:rsid w:val="00C05345"/>
    <w:rsid w:val="00C344AA"/>
    <w:rsid w:val="00C37B1A"/>
    <w:rsid w:val="00C777FF"/>
    <w:rsid w:val="00CD2FD2"/>
    <w:rsid w:val="00D12DFD"/>
    <w:rsid w:val="00D361A8"/>
    <w:rsid w:val="00D62B7E"/>
    <w:rsid w:val="00DB5825"/>
    <w:rsid w:val="00DD7132"/>
    <w:rsid w:val="00EB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3409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paragraph" w:styleId="BalloonText">
    <w:name w:val="Balloon Text"/>
    <w:basedOn w:val="Normal"/>
    <w:link w:val="BalloonTextChar"/>
    <w:uiPriority w:val="99"/>
    <w:semiHidden/>
    <w:unhideWhenUsed/>
    <w:rsid w:val="000C135F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35F"/>
    <w:rPr>
      <w:rFonts w:ascii="Times New Roman" w:hAnsi="Times New Roman" w:cs="Times New Roman"/>
    </w:rPr>
  </w:style>
  <w:style w:type="paragraph" w:customStyle="1" w:styleId="personalqualities">
    <w:name w:val="personal qualities"/>
    <w:basedOn w:val="Introduction"/>
    <w:qFormat/>
    <w:rsid w:val="00DD7132"/>
    <w:pPr>
      <w:numPr>
        <w:numId w:val="11"/>
      </w:numPr>
      <w:spacing w:after="0"/>
    </w:pPr>
    <w:rPr>
      <w:i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1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11.svg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ckmarshall/Library/Containers/com.microsoft.Word/Data/Library/Application%20Support/Microsoft/Office/16.0/DTS/Search/%7b5910B903-9901-4941-93F0-0F08EA9DD947%7dtf1165964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2CBB033D193604E99CBD14B53B2D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C551F-F146-364D-9221-FC7A89A26B50}"/>
      </w:docPartPr>
      <w:docPartBody>
        <w:p w:rsidR="002A3151" w:rsidRDefault="00D2017A">
          <w:pPr>
            <w:pStyle w:val="B2CBB033D193604E99CBD14B53B2D70D"/>
          </w:pPr>
          <w:r>
            <w:t>Skills</w:t>
          </w:r>
        </w:p>
      </w:docPartBody>
    </w:docPart>
    <w:docPart>
      <w:docPartPr>
        <w:name w:val="66875A68AE59AC4EAFCCD63FC199D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3372F-1BDC-FE4A-B5F2-8D52608B4D94}"/>
      </w:docPartPr>
      <w:docPartBody>
        <w:p w:rsidR="002A3151" w:rsidRDefault="00D2017A">
          <w:pPr>
            <w:pStyle w:val="66875A68AE59AC4EAFCCD63FC199DF2B"/>
          </w:pPr>
          <w:r>
            <w:t>Education</w:t>
          </w:r>
        </w:p>
      </w:docPartBody>
    </w:docPart>
    <w:docPart>
      <w:docPartPr>
        <w:name w:val="7659324E48F1B944862F3620C43C7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410BC-4C9C-2849-8AA1-C896E8ECBB77}"/>
      </w:docPartPr>
      <w:docPartBody>
        <w:p w:rsidR="002A3151" w:rsidRDefault="00D2017A">
          <w:pPr>
            <w:pStyle w:val="7659324E48F1B944862F3620C43C72E6"/>
          </w:pPr>
          <w:r>
            <w:t>Experience</w:t>
          </w:r>
        </w:p>
      </w:docPartBody>
    </w:docPart>
    <w:docPart>
      <w:docPartPr>
        <w:name w:val="1FE0E70D5E9B29418B46D6A118516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A8A34-9EA7-C946-85D6-8D2DA85D212B}"/>
      </w:docPartPr>
      <w:docPartBody>
        <w:p w:rsidR="002A3151" w:rsidRDefault="00D2017A">
          <w:pPr>
            <w:pStyle w:val="1FE0E70D5E9B29418B46D6A118516BA2"/>
          </w:pPr>
          <w:r>
            <w:t>10 / 10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Times New Roman (Headings CS)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71"/>
    <w:rsid w:val="00032271"/>
    <w:rsid w:val="002A3151"/>
    <w:rsid w:val="00752099"/>
    <w:rsid w:val="00D0186A"/>
    <w:rsid w:val="00D2017A"/>
    <w:rsid w:val="00FF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8EF0F28DDC3D419A4E9FE61C5B0013">
    <w:name w:val="888EF0F28DDC3D419A4E9FE61C5B0013"/>
  </w:style>
  <w:style w:type="paragraph" w:customStyle="1" w:styleId="D54E9C87424CAC49A15AAA0EFA8F9C88">
    <w:name w:val="D54E9C87424CAC49A15AAA0EFA8F9C88"/>
  </w:style>
  <w:style w:type="paragraph" w:customStyle="1" w:styleId="002861ED48471244815BD06A98D1DD13">
    <w:name w:val="002861ED48471244815BD06A98D1DD13"/>
  </w:style>
  <w:style w:type="paragraph" w:customStyle="1" w:styleId="E4810CBC8041D94EB60B9DABACB61C42">
    <w:name w:val="E4810CBC8041D94EB60B9DABACB61C42"/>
  </w:style>
  <w:style w:type="paragraph" w:customStyle="1" w:styleId="DFE03E8285FB51438AB62BD8E09C14A7">
    <w:name w:val="DFE03E8285FB51438AB62BD8E09C14A7"/>
  </w:style>
  <w:style w:type="paragraph" w:customStyle="1" w:styleId="FE0183634C72714CB418765959701ECA">
    <w:name w:val="FE0183634C72714CB418765959701ECA"/>
  </w:style>
  <w:style w:type="paragraph" w:customStyle="1" w:styleId="A36EC3BEBC2D5A4480D931E7F6B24002">
    <w:name w:val="A36EC3BEBC2D5A4480D931E7F6B24002"/>
  </w:style>
  <w:style w:type="paragraph" w:customStyle="1" w:styleId="BBD86F03B29A844FA050CC3294EAB247">
    <w:name w:val="BBD86F03B29A844FA050CC3294EAB247"/>
  </w:style>
  <w:style w:type="paragraph" w:customStyle="1" w:styleId="CC716C4DD57648408707223B8917D2E3">
    <w:name w:val="CC716C4DD57648408707223B8917D2E3"/>
  </w:style>
  <w:style w:type="paragraph" w:customStyle="1" w:styleId="5304A7D76F1E1140894C8C67C5180F7B">
    <w:name w:val="5304A7D76F1E1140894C8C67C5180F7B"/>
  </w:style>
  <w:style w:type="paragraph" w:customStyle="1" w:styleId="5293B71E7634B64A88BB087302D328B0">
    <w:name w:val="5293B71E7634B64A88BB087302D328B0"/>
  </w:style>
  <w:style w:type="paragraph" w:customStyle="1" w:styleId="18C8D28622758C4AA231B92E44BA879B">
    <w:name w:val="18C8D28622758C4AA231B92E44BA879B"/>
  </w:style>
  <w:style w:type="paragraph" w:customStyle="1" w:styleId="B2CBB033D193604E99CBD14B53B2D70D">
    <w:name w:val="B2CBB033D193604E99CBD14B53B2D70D"/>
  </w:style>
  <w:style w:type="paragraph" w:customStyle="1" w:styleId="66875A68AE59AC4EAFCCD63FC199DF2B">
    <w:name w:val="66875A68AE59AC4EAFCCD63FC199DF2B"/>
  </w:style>
  <w:style w:type="paragraph" w:customStyle="1" w:styleId="33D4837715DD3742BED9A357179AAB3D">
    <w:name w:val="33D4837715DD3742BED9A357179AAB3D"/>
  </w:style>
  <w:style w:type="paragraph" w:customStyle="1" w:styleId="D461750F763AAC4BAD2688D1E0E21AEC">
    <w:name w:val="D461750F763AAC4BAD2688D1E0E21AEC"/>
  </w:style>
  <w:style w:type="paragraph" w:customStyle="1" w:styleId="3545FF83AA7F92429BCE333539400C21">
    <w:name w:val="3545FF83AA7F92429BCE333539400C21"/>
  </w:style>
  <w:style w:type="paragraph" w:customStyle="1" w:styleId="1228B60615D7C94F968E376A280ECB2B">
    <w:name w:val="1228B60615D7C94F968E376A280ECB2B"/>
  </w:style>
  <w:style w:type="paragraph" w:customStyle="1" w:styleId="98D1BD17BBCDFF44B63C871E3061E00D">
    <w:name w:val="98D1BD17BBCDFF44B63C871E3061E00D"/>
  </w:style>
  <w:style w:type="paragraph" w:customStyle="1" w:styleId="2AA4BEC6C48CC945B6D1A6D076721615">
    <w:name w:val="2AA4BEC6C48CC945B6D1A6D076721615"/>
  </w:style>
  <w:style w:type="paragraph" w:customStyle="1" w:styleId="4A54EC0A4869D945A57A57E1F62312E4">
    <w:name w:val="4A54EC0A4869D945A57A57E1F62312E4"/>
  </w:style>
  <w:style w:type="paragraph" w:customStyle="1" w:styleId="A4B42DE47BB14E44A2B1560718FCCADF">
    <w:name w:val="A4B42DE47BB14E44A2B1560718FCCADF"/>
  </w:style>
  <w:style w:type="paragraph" w:customStyle="1" w:styleId="E2A25697FA307C4FB31B55E4F62113A6">
    <w:name w:val="E2A25697FA307C4FB31B55E4F62113A6"/>
  </w:style>
  <w:style w:type="paragraph" w:customStyle="1" w:styleId="7659324E48F1B944862F3620C43C72E6">
    <w:name w:val="7659324E48F1B944862F3620C43C72E6"/>
  </w:style>
  <w:style w:type="paragraph" w:customStyle="1" w:styleId="AEF19E8C563D8342999ADBDE4CAE9CD9">
    <w:name w:val="AEF19E8C563D8342999ADBDE4CAE9CD9"/>
  </w:style>
  <w:style w:type="paragraph" w:customStyle="1" w:styleId="3A4C97A093FE87459E6C0ACE56CE52BA">
    <w:name w:val="3A4C97A093FE87459E6C0ACE56CE52BA"/>
  </w:style>
  <w:style w:type="paragraph" w:customStyle="1" w:styleId="JobDescription">
    <w:name w:val="Job Description"/>
    <w:basedOn w:val="Normal"/>
    <w:link w:val="JobDescriptionChar"/>
    <w:uiPriority w:val="18"/>
    <w:qFormat/>
    <w:rsid w:val="00FF7571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sid w:val="00FF7571"/>
    <w:rPr>
      <w:rFonts w:eastAsiaTheme="minorHAnsi"/>
      <w:color w:val="262626" w:themeColor="text1" w:themeTint="D9"/>
      <w:sz w:val="18"/>
      <w:szCs w:val="18"/>
    </w:rPr>
  </w:style>
  <w:style w:type="paragraph" w:customStyle="1" w:styleId="8740E1BE92FDEA459E774B1F6A67881C">
    <w:name w:val="8740E1BE92FDEA459E774B1F6A67881C"/>
  </w:style>
  <w:style w:type="paragraph" w:styleId="ListBullet">
    <w:name w:val="List Bullet"/>
    <w:basedOn w:val="Normal"/>
    <w:uiPriority w:val="99"/>
    <w:qFormat/>
    <w:rsid w:val="00FF7571"/>
    <w:pPr>
      <w:numPr>
        <w:numId w:val="2"/>
      </w:numPr>
      <w:spacing w:after="160"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FF7571"/>
    <w:pPr>
      <w:numPr>
        <w:numId w:val="1"/>
      </w:numPr>
    </w:pPr>
  </w:style>
  <w:style w:type="paragraph" w:customStyle="1" w:styleId="C9B307BACEEAAB4FB6AB7289344E8D28">
    <w:name w:val="C9B307BACEEAAB4FB6AB7289344E8D28"/>
  </w:style>
  <w:style w:type="paragraph" w:customStyle="1" w:styleId="DE101D4416BBA842825B931D6C951117">
    <w:name w:val="DE101D4416BBA842825B931D6C951117"/>
  </w:style>
  <w:style w:type="paragraph" w:customStyle="1" w:styleId="0C4756B771D39044B4E2527BE83B7B9A">
    <w:name w:val="0C4756B771D39044B4E2527BE83B7B9A"/>
  </w:style>
  <w:style w:type="paragraph" w:customStyle="1" w:styleId="CADA2DFF1847F540A62CC6EF2E5BAEFC">
    <w:name w:val="CADA2DFF1847F540A62CC6EF2E5BAEFC"/>
  </w:style>
  <w:style w:type="paragraph" w:customStyle="1" w:styleId="165A52145F44154381EC61878294BABA">
    <w:name w:val="165A52145F44154381EC61878294BABA"/>
  </w:style>
  <w:style w:type="paragraph" w:customStyle="1" w:styleId="5EA101410484CD409D909761AC7B02A8">
    <w:name w:val="5EA101410484CD409D909761AC7B02A8"/>
  </w:style>
  <w:style w:type="paragraph" w:customStyle="1" w:styleId="0A3F4FAFC536EB47837917CE16BA0DA5">
    <w:name w:val="0A3F4FAFC536EB47837917CE16BA0DA5"/>
  </w:style>
  <w:style w:type="paragraph" w:customStyle="1" w:styleId="FCCBFD726B0EF346AFB994CAEDDB6B59">
    <w:name w:val="FCCBFD726B0EF346AFB994CAEDDB6B59"/>
  </w:style>
  <w:style w:type="paragraph" w:customStyle="1" w:styleId="3DC9CA1D18C36A4294E54EB0F2B21635">
    <w:name w:val="3DC9CA1D18C36A4294E54EB0F2B21635"/>
  </w:style>
  <w:style w:type="paragraph" w:customStyle="1" w:styleId="E2E5ED149D06594AA51870A1DF605925">
    <w:name w:val="E2E5ED149D06594AA51870A1DF605925"/>
  </w:style>
  <w:style w:type="paragraph" w:customStyle="1" w:styleId="50DE8DCF1C1BCA4A9B222B7C668B89D2">
    <w:name w:val="50DE8DCF1C1BCA4A9B222B7C668B89D2"/>
  </w:style>
  <w:style w:type="paragraph" w:customStyle="1" w:styleId="D28AA3CE8EE09E47BC44F1CEA0F74021">
    <w:name w:val="D28AA3CE8EE09E47BC44F1CEA0F74021"/>
  </w:style>
  <w:style w:type="paragraph" w:customStyle="1" w:styleId="70FAB25F7660E842AFE4771809211BC9">
    <w:name w:val="70FAB25F7660E842AFE4771809211BC9"/>
  </w:style>
  <w:style w:type="paragraph" w:customStyle="1" w:styleId="A6FC0C4C86965C43AA977595422F2C26">
    <w:name w:val="A6FC0C4C86965C43AA977595422F2C26"/>
  </w:style>
  <w:style w:type="paragraph" w:customStyle="1" w:styleId="A4CB3C2F8C7C30429259B09C23305182">
    <w:name w:val="A4CB3C2F8C7C30429259B09C23305182"/>
  </w:style>
  <w:style w:type="paragraph" w:customStyle="1" w:styleId="EAAC079AF3C4A547B819C667F9515401">
    <w:name w:val="EAAC079AF3C4A547B819C667F9515401"/>
  </w:style>
  <w:style w:type="paragraph" w:customStyle="1" w:styleId="A877E1CD2BD05842A756E4649408A71C">
    <w:name w:val="A877E1CD2BD05842A756E4649408A71C"/>
  </w:style>
  <w:style w:type="paragraph" w:customStyle="1" w:styleId="A30032D02B98994CA1A315DA68E46A10">
    <w:name w:val="A30032D02B98994CA1A315DA68E46A10"/>
  </w:style>
  <w:style w:type="paragraph" w:customStyle="1" w:styleId="1FE0E70D5E9B29418B46D6A118516BA2">
    <w:name w:val="1FE0E70D5E9B29418B46D6A118516BA2"/>
  </w:style>
  <w:style w:type="paragraph" w:customStyle="1" w:styleId="CFD3D728D9342E438A22102F313F41B6">
    <w:name w:val="CFD3D728D9342E438A22102F313F41B6"/>
  </w:style>
  <w:style w:type="paragraph" w:customStyle="1" w:styleId="2F76879C2B53B1448DC77D2E828162AA">
    <w:name w:val="2F76879C2B53B1448DC77D2E828162AA"/>
  </w:style>
  <w:style w:type="paragraph" w:customStyle="1" w:styleId="C5E2812867FC0A4C9D63AB1CCE5822AA">
    <w:name w:val="C5E2812867FC0A4C9D63AB1CCE5822AA"/>
    <w:rsid w:val="00FF7571"/>
  </w:style>
  <w:style w:type="paragraph" w:customStyle="1" w:styleId="B46BDCAE08837B49B7479F99F553E563">
    <w:name w:val="B46BDCAE08837B49B7479F99F553E563"/>
    <w:rsid w:val="00FF7571"/>
  </w:style>
  <w:style w:type="paragraph" w:customStyle="1" w:styleId="FC313940C395F047A4FA9A853F1E905B">
    <w:name w:val="FC313940C395F047A4FA9A853F1E905B"/>
    <w:rsid w:val="00FF7571"/>
  </w:style>
  <w:style w:type="paragraph" w:customStyle="1" w:styleId="CFADC7ED1E5D364AB00E602EFB1A187F">
    <w:name w:val="CFADC7ED1E5D364AB00E602EFB1A187F"/>
    <w:rsid w:val="00FF7571"/>
  </w:style>
  <w:style w:type="paragraph" w:customStyle="1" w:styleId="E6C3F2005CD3F9439BD5809698F1B408">
    <w:name w:val="E6C3F2005CD3F9439BD5809698F1B408"/>
    <w:rsid w:val="00FF7571"/>
  </w:style>
  <w:style w:type="paragraph" w:customStyle="1" w:styleId="5C6C58D2AAE59442B06CFDE490AD5FC0">
    <w:name w:val="5C6C58D2AAE59442B06CFDE490AD5FC0"/>
    <w:rsid w:val="00FF7571"/>
  </w:style>
  <w:style w:type="paragraph" w:customStyle="1" w:styleId="F4F79C457D5DD341BC4D11A5BE5F69AA">
    <w:name w:val="F4F79C457D5DD341BC4D11A5BE5F69AA"/>
    <w:rsid w:val="00FF7571"/>
  </w:style>
  <w:style w:type="paragraph" w:customStyle="1" w:styleId="7B941152DAE2754585052F952B7432AA">
    <w:name w:val="7B941152DAE2754585052F952B7432AA"/>
    <w:rsid w:val="00FF7571"/>
  </w:style>
  <w:style w:type="paragraph" w:customStyle="1" w:styleId="108A7E0C6C330948B91F5CE87B76DDA4">
    <w:name w:val="108A7E0C6C330948B91F5CE87B76DDA4"/>
    <w:rsid w:val="00FF7571"/>
  </w:style>
  <w:style w:type="paragraph" w:customStyle="1" w:styleId="1261B2F98192134AA197A02492B55506">
    <w:name w:val="1261B2F98192134AA197A02492B55506"/>
    <w:rsid w:val="00FF7571"/>
  </w:style>
  <w:style w:type="paragraph" w:customStyle="1" w:styleId="72C02B5BA52E0F448D69CC2D44123300">
    <w:name w:val="72C02B5BA52E0F448D69CC2D44123300"/>
    <w:rsid w:val="00FF7571"/>
  </w:style>
  <w:style w:type="paragraph" w:customStyle="1" w:styleId="E0CC0DB4ED2A4A47804143F99D297DBC">
    <w:name w:val="E0CC0DB4ED2A4A47804143F99D297DBC"/>
    <w:rsid w:val="00FF7571"/>
  </w:style>
  <w:style w:type="paragraph" w:customStyle="1" w:styleId="56DF66A5CF2E334B99CE5ED4EF7525A1">
    <w:name w:val="56DF66A5CF2E334B99CE5ED4EF7525A1"/>
    <w:rsid w:val="00FF7571"/>
  </w:style>
  <w:style w:type="paragraph" w:customStyle="1" w:styleId="1786AF72E5EFCD42BB4EF25E35A1590C">
    <w:name w:val="1786AF72E5EFCD42BB4EF25E35A1590C"/>
    <w:rsid w:val="00FF7571"/>
  </w:style>
  <w:style w:type="paragraph" w:customStyle="1" w:styleId="6C397C6974108D42B4C547D117FC0BE7">
    <w:name w:val="6C397C6974108D42B4C547D117FC0BE7"/>
    <w:rsid w:val="00FF7571"/>
  </w:style>
  <w:style w:type="paragraph" w:customStyle="1" w:styleId="5AB3976E81C2954FA86CDD0BEDBB110A">
    <w:name w:val="5AB3976E81C2954FA86CDD0BEDBB110A"/>
    <w:rsid w:val="00FF7571"/>
  </w:style>
  <w:style w:type="paragraph" w:customStyle="1" w:styleId="3451ED5539325F4F839ECBA2AB8F310E">
    <w:name w:val="3451ED5539325F4F839ECBA2AB8F310E"/>
    <w:rsid w:val="00FF7571"/>
  </w:style>
  <w:style w:type="paragraph" w:customStyle="1" w:styleId="BB03D4D8839792459921A9608268AA35">
    <w:name w:val="BB03D4D8839792459921A9608268AA35"/>
    <w:rsid w:val="00FF7571"/>
  </w:style>
  <w:style w:type="paragraph" w:customStyle="1" w:styleId="4449CE33EA38374583AB6C95758D37AE">
    <w:name w:val="4449CE33EA38374583AB6C95758D37AE"/>
    <w:rsid w:val="00FF7571"/>
  </w:style>
  <w:style w:type="paragraph" w:customStyle="1" w:styleId="5DC0C11D05CA8D4D9688C0A8818E5B73">
    <w:name w:val="5DC0C11D05CA8D4D9688C0A8818E5B73"/>
    <w:rsid w:val="00FF7571"/>
  </w:style>
  <w:style w:type="paragraph" w:customStyle="1" w:styleId="63861CACB6328D4D81BA1F834AA731F8">
    <w:name w:val="63861CACB6328D4D81BA1F834AA731F8"/>
    <w:rsid w:val="00FF7571"/>
  </w:style>
  <w:style w:type="paragraph" w:customStyle="1" w:styleId="231D22620B58A54A963B7173AD3B760F">
    <w:name w:val="231D22620B58A54A963B7173AD3B760F"/>
    <w:rsid w:val="00FF7571"/>
  </w:style>
  <w:style w:type="paragraph" w:customStyle="1" w:styleId="465E3B8FBD5FE042869991C5E65B18AE">
    <w:name w:val="465E3B8FBD5FE042869991C5E65B18AE"/>
    <w:rsid w:val="00FF7571"/>
  </w:style>
  <w:style w:type="paragraph" w:customStyle="1" w:styleId="3F57B07444FBD44094B08549B53A2FA2">
    <w:name w:val="3F57B07444FBD44094B08549B53A2FA2"/>
    <w:rsid w:val="00FF7571"/>
  </w:style>
  <w:style w:type="paragraph" w:customStyle="1" w:styleId="FFF76D1F3A616340B5493CC2872EE20F">
    <w:name w:val="FFF76D1F3A616340B5493CC2872EE20F"/>
    <w:rsid w:val="00FF7571"/>
  </w:style>
  <w:style w:type="paragraph" w:customStyle="1" w:styleId="AF20CDBE6230BC4A86BF2AF5A36200FB">
    <w:name w:val="AF20CDBE6230BC4A86BF2AF5A36200FB"/>
    <w:rsid w:val="00FF75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C9A2E2-1A39-7442-A928-B63A7E5E2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{5910B903-9901-4941-93F0-0F08EA9DD947}tf11659642.dotx</Template>
  <TotalTime>0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2019-10-27T15:12:00Z</dcterms:created>
  <dcterms:modified xsi:type="dcterms:W3CDTF">2019-10-27T15:12:00Z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